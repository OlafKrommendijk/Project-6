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color w:val="4D322D" w:themeColor="text2"/>
          <w:spacing w:val="30"/>
          <w:sz w:val="24"/>
          <w:szCs w:val="72"/>
        </w:rPr>
        <w:id w:val="1968695419"/>
        <w:docPartObj>
          <w:docPartGallery w:val="Cover Pages"/>
          <w:docPartUnique/>
        </w:docPartObj>
      </w:sdtPr>
      <w:sdtEndPr>
        <w:rPr>
          <w:rStyle w:val="Tekenkop1"/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</w:sdtEndPr>
      <w:sdtContent>
        <w:p w14:paraId="29586984" w14:textId="77777777" w:rsidR="00153DEE" w:rsidRDefault="00153DEE">
          <w:pPr>
            <w:pStyle w:val="Geenafstand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7799D0FD" wp14:editId="62F372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3943350" cy="1325880"/>
                    <wp:effectExtent l="0" t="0" r="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0A033" w14:textId="499F0BAB" w:rsidR="00153DEE" w:rsidRDefault="0086094D">
                                    <w:pPr>
                                      <w:pStyle w:val="Titel"/>
                                    </w:pPr>
                                    <w:r>
                                      <w:t>Ompa telefoons</w:t>
                                    </w:r>
                                  </w:p>
                                </w:sdtContent>
                              </w:sdt>
                              <w:p w14:paraId="474E95F9" w14:textId="77777777" w:rsidR="00153DEE" w:rsidRDefault="00E02253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Project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9D0F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6" type="#_x0000_t202" style="position:absolute;margin-left:0;margin-top:0;width:310.5pt;height:104.4pt;z-index:251659264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rodQIAAFU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0/6rWt9pi0t92uBMeva0zjhoV4zzyWAxPEwsc7HFJZoG57&#10;iZKN9T//pk/+4CyslDRYtpKGH1vmBSXqqwGb02YOgh+E9SCYrb60gB8ERTVZRICPahClt/oR78Ay&#10;3QITMxx3lTQO4mXsVh7vCBfLZXbC/jkWb8yD4yl1mkbi1qp9ZN71BIzg7q0d1pDNjnjY+WaiuOU2&#10;go2ZpAnQDsUeaOxu5m7/zqTH4fV/9np5DRe/AA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NcJ6uh1AgAAVQ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40A033" w14:textId="499F0BAB" w:rsidR="00153DEE" w:rsidRDefault="0086094D">
                              <w:pPr>
                                <w:pStyle w:val="Titel"/>
                              </w:pPr>
                              <w:r>
                                <w:t>Ompa telefoons</w:t>
                              </w:r>
                            </w:p>
                          </w:sdtContent>
                        </w:sdt>
                        <w:p w14:paraId="474E95F9" w14:textId="77777777" w:rsidR="00153DEE" w:rsidRDefault="00E02253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Project 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3FD4AD3E" w14:textId="77777777" w:rsidR="00153DEE" w:rsidRDefault="00153DEE"/>
        <w:p w14:paraId="5D06F784" w14:textId="77777777" w:rsidR="00153DEE" w:rsidRDefault="00153DEE"/>
        <w:p w14:paraId="1CEEED54" w14:textId="77777777" w:rsidR="009125C7" w:rsidRDefault="006205E1" w:rsidP="00AD4C8F">
          <w:pPr>
            <w:rPr>
              <w:rStyle w:val="Tekenkop1"/>
              <w:color w:val="4D322D" w:themeColor="text2"/>
              <w:sz w:val="72"/>
              <w:szCs w:val="7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2336" behindDoc="0" locked="0" layoutInCell="1" allowOverlap="1" wp14:anchorId="306A0A40" wp14:editId="6F180A52">
                <wp:simplePos x="0" y="0"/>
                <wp:positionH relativeFrom="column">
                  <wp:posOffset>662940</wp:posOffset>
                </wp:positionH>
                <wp:positionV relativeFrom="paragraph">
                  <wp:posOffset>201930</wp:posOffset>
                </wp:positionV>
                <wp:extent cx="3922395" cy="3924300"/>
                <wp:effectExtent l="266700" t="266700" r="287655" b="285750"/>
                <wp:wrapSquare wrapText="bothSides"/>
                <wp:docPr id="22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Afbeelding 1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395" cy="392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0850DA2A" wp14:editId="20CE1FC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C6917" w14:textId="77777777" w:rsidR="00153DEE" w:rsidRDefault="00E02253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Team Bambi</w:t>
                                    </w:r>
                                  </w:sdtContent>
                                </w:sdt>
                                <w:r w:rsidR="00153DEE">
                                  <w:t>| </w:t>
                                </w:r>
                                <w:sdt>
                                  <w:sdtPr>
                                    <w:alias w:val="Cursustitel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5E1">
                                      <w:t>PICT4V1A</w:t>
                                    </w:r>
                                  </w:sdtContent>
                                </w:sdt>
                                <w:r w:rsidR="00153DEE">
                                  <w:t> | 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6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205E1">
                                      <w:t>16 mei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0DA2A" id="Tekstvak 20" o:spid="_x0000_s1027" type="#_x0000_t202" style="position:absolute;margin-left:0;margin-top:0;width:310.5pt;height:20.9pt;z-index:251658240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" o:allowoverlap="f" filled="f" stroked="f" strokeweight=".5pt">
                    <v:textbox style="mso-fit-shape-to-text:t" inset="0,,0">
                      <w:txbxContent>
                        <w:p w14:paraId="5C0C6917" w14:textId="77777777" w:rsidR="00153DEE" w:rsidRDefault="00E02253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Team Bambi</w:t>
                              </w:r>
                            </w:sdtContent>
                          </w:sdt>
                          <w:r w:rsidR="00153DEE">
                            <w:t>| </w:t>
                          </w:r>
                          <w:sdt>
                            <w:sdtPr>
                              <w:alias w:val="Cursustitel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205E1">
                                <w:t>PICT4V1A</w:t>
                              </w:r>
                            </w:sdtContent>
                          </w:sdt>
                          <w:r w:rsidR="00153DEE">
                            <w:t> | 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6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205E1">
                                <w:t>16 mei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205E1">
            <w:rPr>
              <w:rStyle w:val="Tekenkop1"/>
              <w:color w:val="4D322D" w:themeColor="text2"/>
              <w:sz w:val="72"/>
              <w:szCs w:val="72"/>
            </w:rPr>
            <w:br w:type="page"/>
          </w:r>
        </w:p>
        <w:p w14:paraId="6D3082E7" w14:textId="77777777" w:rsidR="009125C7" w:rsidRDefault="009125C7" w:rsidP="009125C7">
          <w:pPr>
            <w:pStyle w:val="Titel"/>
            <w:rPr>
              <w:rStyle w:val="Tekenkop1"/>
              <w:color w:val="4D322D" w:themeColor="text2"/>
              <w:sz w:val="72"/>
              <w:szCs w:val="72"/>
            </w:rPr>
          </w:pPr>
          <w:r>
            <w:rPr>
              <w:rStyle w:val="Tekenkop1"/>
              <w:color w:val="4D322D" w:themeColor="text2"/>
              <w:sz w:val="72"/>
              <w:szCs w:val="72"/>
            </w:rPr>
            <w:lastRenderedPageBreak/>
            <w:t>Voorwoord</w:t>
          </w:r>
        </w:p>
        <w:p w14:paraId="15925EEA" w14:textId="77777777" w:rsidR="00154DAF" w:rsidRDefault="00154DAF" w:rsidP="009125C7">
          <w:pPr>
            <w:pStyle w:val="Geenafstand"/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</w:p>
        <w:p w14:paraId="1DAB7071" w14:textId="5FA9F113" w:rsidR="009125C7" w:rsidRDefault="00972D0D" w:rsidP="009125C7">
          <w:pPr>
            <w:pStyle w:val="Geenafstand"/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  <w:r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 xml:space="preserve">Wij zijn Olaf, Tim, Levi en Jesse. Wij hebben deze periode gewerkt aan een website voor senioren telefoons. </w:t>
          </w:r>
          <w:r w:rsidR="00065BEA"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 xml:space="preserve">Dit moest voor een project van school. Wij zijn in ons team met de ‘scrum methode’ aan het werk gegaan. Dit is een methode waarbij je </w:t>
          </w:r>
          <w:r w:rsidR="00C84211"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>elke week een stuk van de website ‘</w:t>
          </w:r>
          <w:proofErr w:type="spellStart"/>
          <w:r w:rsidR="00C84211"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>released</w:t>
          </w:r>
          <w:proofErr w:type="spellEnd"/>
          <w:r w:rsidR="00C84211"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>’.</w:t>
          </w:r>
          <w:r w:rsidR="00527DD4"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 xml:space="preserve"> </w:t>
          </w:r>
        </w:p>
        <w:p w14:paraId="2DCC920A" w14:textId="1C0B62A6" w:rsidR="00527DD4" w:rsidRDefault="00527DD4" w:rsidP="009125C7">
          <w:pPr>
            <w:pStyle w:val="Geenafstand"/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</w:p>
        <w:p w14:paraId="7BD44C0C" w14:textId="29BFB609" w:rsidR="00527DD4" w:rsidRDefault="00527DD4" w:rsidP="009125C7">
          <w:pPr>
            <w:pStyle w:val="Geenafstand"/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  <w:r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 xml:space="preserve">In dit verslag gaat u lezen over hoe deze site tot stand is gekomen aan de hand van </w:t>
          </w:r>
          <w:proofErr w:type="spellStart"/>
          <w:r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>wireframes</w:t>
          </w:r>
          <w:proofErr w:type="spellEnd"/>
          <w:r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 xml:space="preserve"> en </w:t>
          </w:r>
          <w:proofErr w:type="spellStart"/>
          <w:r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>mockups</w:t>
          </w:r>
          <w:proofErr w:type="spellEnd"/>
          <w:r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>. Ook komt in het verslag te staan wat het eindresultaat is van de website.</w:t>
          </w:r>
        </w:p>
        <w:p w14:paraId="3AB74485" w14:textId="27E8DCC4" w:rsidR="00154DAF" w:rsidRDefault="00154DAF" w:rsidP="009125C7">
          <w:pPr>
            <w:pStyle w:val="Geenafstand"/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  <w:r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br/>
            <w:t>Veel leesplezier,</w:t>
          </w:r>
        </w:p>
        <w:p w14:paraId="2B6A153C" w14:textId="1FBD63F5" w:rsidR="00154DAF" w:rsidRDefault="00154DAF" w:rsidP="009125C7">
          <w:pPr>
            <w:pStyle w:val="Geenafstand"/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</w:p>
        <w:p w14:paraId="3FB07A95" w14:textId="7DD140A5" w:rsidR="00154DAF" w:rsidRDefault="00154DAF" w:rsidP="009125C7">
          <w:pPr>
            <w:pStyle w:val="Geenafstand"/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  <w:r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t>Team Bambi</w:t>
          </w:r>
        </w:p>
        <w:p w14:paraId="494DE06C" w14:textId="47A18780" w:rsidR="00153DEE" w:rsidRPr="009125C7" w:rsidRDefault="009125C7" w:rsidP="009125C7">
          <w:pPr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  <w:bookmarkStart w:id="0" w:name="_GoBack"/>
          <w:bookmarkEnd w:id="0"/>
          <w:r>
            <w:rPr>
              <w:rStyle w:val="Tekenkop1"/>
              <w:rFonts w:asciiTheme="minorHAnsi" w:eastAsiaTheme="minorEastAsia" w:hAnsiTheme="minorHAnsi" w:cstheme="minorBidi"/>
              <w:color w:val="auto"/>
              <w:sz w:val="21"/>
              <w:szCs w:val="21"/>
            </w:rPr>
            <w:br w:type="page"/>
          </w:r>
        </w:p>
      </w:sdtContent>
    </w:sdt>
    <w:p w14:paraId="4BA766AD" w14:textId="77777777" w:rsidR="00710AB9" w:rsidRPr="006205E1" w:rsidRDefault="006205E1" w:rsidP="006205E1">
      <w:pPr>
        <w:pStyle w:val="Titel"/>
      </w:pPr>
      <w:r w:rsidRPr="006205E1">
        <w:lastRenderedPageBreak/>
        <w:t>Inhoudsopgave</w:t>
      </w:r>
    </w:p>
    <w:p w14:paraId="701AD3B6" w14:textId="435C6B2B" w:rsidR="006205E1" w:rsidRDefault="00260FB2" w:rsidP="006205E1">
      <w:pPr>
        <w:pStyle w:val="Ondertitel"/>
        <w:jc w:val="left"/>
      </w:pPr>
      <w:fldSimple w:instr=" TOC \o &quot;1-3&quot; \p &quot; &quot; \h \z \u ">
        <w:r>
          <w:rPr>
            <w:b/>
            <w:bCs/>
            <w:noProof/>
          </w:rPr>
          <w:t>Geen inhoudsopgavegegevens gevonden.</w:t>
        </w:r>
      </w:fldSimple>
      <w:r w:rsidR="006205E1">
        <w:br w:type="page"/>
      </w:r>
    </w:p>
    <w:p w14:paraId="5038D74A" w14:textId="787E4B93" w:rsidR="006205E1" w:rsidRDefault="00260FB2" w:rsidP="006205E1">
      <w:pPr>
        <w:pStyle w:val="Titel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2A814B" wp14:editId="1293CAD5">
            <wp:simplePos x="0" y="0"/>
            <wp:positionH relativeFrom="column">
              <wp:posOffset>2834005</wp:posOffset>
            </wp:positionH>
            <wp:positionV relativeFrom="paragraph">
              <wp:posOffset>974090</wp:posOffset>
            </wp:positionV>
            <wp:extent cx="3108960" cy="2852420"/>
            <wp:effectExtent l="0" t="0" r="0" b="5080"/>
            <wp:wrapThrough wrapText="bothSides">
              <wp:wrapPolygon edited="0">
                <wp:start x="0" y="0"/>
                <wp:lineTo x="0" y="21494"/>
                <wp:lineTo x="21441" y="21494"/>
                <wp:lineTo x="2144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94C7D4" wp14:editId="4873CD09">
            <wp:simplePos x="0" y="0"/>
            <wp:positionH relativeFrom="column">
              <wp:posOffset>-501650</wp:posOffset>
            </wp:positionH>
            <wp:positionV relativeFrom="paragraph">
              <wp:posOffset>976630</wp:posOffset>
            </wp:positionV>
            <wp:extent cx="3108960" cy="2851785"/>
            <wp:effectExtent l="0" t="0" r="0" b="5715"/>
            <wp:wrapThrough wrapText="bothSides">
              <wp:wrapPolygon edited="0">
                <wp:start x="0" y="0"/>
                <wp:lineTo x="0" y="21499"/>
                <wp:lineTo x="21441" y="21499"/>
                <wp:lineTo x="21441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Wireframe</w:t>
      </w:r>
    </w:p>
    <w:p w14:paraId="2AF956BB" w14:textId="73BC13D7" w:rsidR="00783D4E" w:rsidRDefault="00A32B64">
      <w:r>
        <w:rPr>
          <w:noProof/>
        </w:rPr>
        <w:drawing>
          <wp:anchor distT="0" distB="0" distL="114300" distR="114300" simplePos="0" relativeHeight="251667456" behindDoc="0" locked="0" layoutInCell="1" allowOverlap="1" wp14:anchorId="11521379" wp14:editId="09E1C579">
            <wp:simplePos x="0" y="0"/>
            <wp:positionH relativeFrom="column">
              <wp:posOffset>2834640</wp:posOffset>
            </wp:positionH>
            <wp:positionV relativeFrom="paragraph">
              <wp:posOffset>3278505</wp:posOffset>
            </wp:positionV>
            <wp:extent cx="3108960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441" y="21410"/>
                <wp:lineTo x="21441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FB2">
        <w:rPr>
          <w:noProof/>
        </w:rPr>
        <w:drawing>
          <wp:anchor distT="0" distB="0" distL="114300" distR="114300" simplePos="0" relativeHeight="251664384" behindDoc="0" locked="0" layoutInCell="1" allowOverlap="1" wp14:anchorId="4E771CF2" wp14:editId="556BFC84">
            <wp:simplePos x="0" y="0"/>
            <wp:positionH relativeFrom="column">
              <wp:posOffset>-501650</wp:posOffset>
            </wp:positionH>
            <wp:positionV relativeFrom="paragraph">
              <wp:posOffset>3282315</wp:posOffset>
            </wp:positionV>
            <wp:extent cx="3108960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441" y="21410"/>
                <wp:lineTo x="21441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D4E">
        <w:br w:type="page"/>
      </w:r>
    </w:p>
    <w:p w14:paraId="1348B1F7" w14:textId="1D8B6823" w:rsidR="00D16841" w:rsidRPr="00D16841" w:rsidRDefault="007C5410" w:rsidP="00D16841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DC35EE0" wp14:editId="1AC928B7">
            <wp:simplePos x="0" y="0"/>
            <wp:positionH relativeFrom="column">
              <wp:posOffset>-640080</wp:posOffset>
            </wp:positionH>
            <wp:positionV relativeFrom="paragraph">
              <wp:posOffset>3429000</wp:posOffset>
            </wp:positionV>
            <wp:extent cx="3096260" cy="2867660"/>
            <wp:effectExtent l="0" t="0" r="8890" b="8890"/>
            <wp:wrapThrough wrapText="bothSides">
              <wp:wrapPolygon edited="0">
                <wp:start x="0" y="0"/>
                <wp:lineTo x="0" y="21523"/>
                <wp:lineTo x="21529" y="21523"/>
                <wp:lineTo x="21529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D05">
        <w:rPr>
          <w:noProof/>
        </w:rPr>
        <w:drawing>
          <wp:anchor distT="0" distB="0" distL="114300" distR="114300" simplePos="0" relativeHeight="251670528" behindDoc="0" locked="0" layoutInCell="1" allowOverlap="1" wp14:anchorId="6C65FB4F" wp14:editId="10542BB0">
            <wp:simplePos x="0" y="0"/>
            <wp:positionH relativeFrom="column">
              <wp:posOffset>2880995</wp:posOffset>
            </wp:positionH>
            <wp:positionV relativeFrom="paragraph">
              <wp:posOffset>3429000</wp:posOffset>
            </wp:positionV>
            <wp:extent cx="3088005" cy="2867660"/>
            <wp:effectExtent l="0" t="0" r="0" b="8890"/>
            <wp:wrapThrough wrapText="bothSides">
              <wp:wrapPolygon edited="0">
                <wp:start x="0" y="0"/>
                <wp:lineTo x="0" y="21523"/>
                <wp:lineTo x="21453" y="21523"/>
                <wp:lineTo x="21453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D5">
        <w:rPr>
          <w:noProof/>
        </w:rPr>
        <w:drawing>
          <wp:anchor distT="0" distB="0" distL="114300" distR="114300" simplePos="0" relativeHeight="251666432" behindDoc="0" locked="0" layoutInCell="1" allowOverlap="1" wp14:anchorId="59FC2019" wp14:editId="672623F9">
            <wp:simplePos x="0" y="0"/>
            <wp:positionH relativeFrom="column">
              <wp:posOffset>2838450</wp:posOffset>
            </wp:positionH>
            <wp:positionV relativeFrom="paragraph">
              <wp:posOffset>343535</wp:posOffset>
            </wp:positionV>
            <wp:extent cx="3131185" cy="2882900"/>
            <wp:effectExtent l="0" t="0" r="0" b="0"/>
            <wp:wrapThrough wrapText="bothSides">
              <wp:wrapPolygon edited="0">
                <wp:start x="0" y="0"/>
                <wp:lineTo x="0" y="21410"/>
                <wp:lineTo x="21420" y="21410"/>
                <wp:lineTo x="21420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D5">
        <w:rPr>
          <w:noProof/>
        </w:rPr>
        <w:drawing>
          <wp:anchor distT="0" distB="0" distL="114300" distR="114300" simplePos="0" relativeHeight="251668480" behindDoc="0" locked="0" layoutInCell="1" allowOverlap="1" wp14:anchorId="31D3CAAF" wp14:editId="5EAB3A8A">
            <wp:simplePos x="0" y="0"/>
            <wp:positionH relativeFrom="column">
              <wp:posOffset>-638810</wp:posOffset>
            </wp:positionH>
            <wp:positionV relativeFrom="paragraph">
              <wp:posOffset>355600</wp:posOffset>
            </wp:positionV>
            <wp:extent cx="3114675" cy="2882900"/>
            <wp:effectExtent l="0" t="0" r="9525" b="0"/>
            <wp:wrapThrough wrapText="bothSides">
              <wp:wrapPolygon edited="0">
                <wp:start x="0" y="0"/>
                <wp:lineTo x="0" y="21410"/>
                <wp:lineTo x="21534" y="21410"/>
                <wp:lineTo x="21534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6841" w:rsidRPr="00D16841" w:rsidSect="00D02EA9">
      <w:headerReference w:type="default" r:id="rId20"/>
      <w:footerReference w:type="default" r:id="rId21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7CDFD" w14:textId="77777777" w:rsidR="00E02253" w:rsidRDefault="00E02253">
      <w:pPr>
        <w:spacing w:after="0" w:line="240" w:lineRule="auto"/>
      </w:pPr>
      <w:r>
        <w:separator/>
      </w:r>
    </w:p>
  </w:endnote>
  <w:endnote w:type="continuationSeparator" w:id="0">
    <w:p w14:paraId="7FD0ED4E" w14:textId="77777777" w:rsidR="00E02253" w:rsidRDefault="00E0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3F251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4"/>
    </w:tblGrid>
    <w:tr w:rsidR="006205E1" w14:paraId="64A7F598" w14:textId="77777777">
      <w:tc>
        <w:tcPr>
          <w:tcW w:w="2500" w:type="pct"/>
          <w:shd w:val="clear" w:color="auto" w:fill="3F251D" w:themeFill="accent1"/>
          <w:vAlign w:val="center"/>
        </w:tcPr>
        <w:p w14:paraId="0D1722AB" w14:textId="1DB594CE" w:rsidR="006205E1" w:rsidRDefault="00E02253">
          <w:pPr>
            <w:pStyle w:val="Voettekst0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C8BAAAE08EED4345B8280EDA0DB91B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094D">
                <w:rPr>
                  <w:caps/>
                  <w:color w:val="FFFFFF" w:themeColor="background1"/>
                  <w:sz w:val="18"/>
                  <w:szCs w:val="18"/>
                </w:rPr>
                <w:t>Ompa telefoons</w:t>
              </w:r>
            </w:sdtContent>
          </w:sdt>
        </w:p>
      </w:tc>
      <w:tc>
        <w:tcPr>
          <w:tcW w:w="2500" w:type="pct"/>
          <w:shd w:val="clear" w:color="auto" w:fill="3F251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398CEEE857814ED9AC2F39BD5824B2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B99C1AD" w14:textId="77777777" w:rsidR="006205E1" w:rsidRDefault="006205E1">
              <w:pPr>
                <w:pStyle w:val="Voettekst0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Team Bambi</w:t>
              </w:r>
            </w:p>
          </w:sdtContent>
        </w:sdt>
      </w:tc>
    </w:tr>
  </w:tbl>
  <w:p w14:paraId="1A85A9B4" w14:textId="77777777" w:rsidR="00710AB9" w:rsidRDefault="00710AB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4159F" w14:textId="77777777" w:rsidR="00E02253" w:rsidRDefault="00E02253">
      <w:pPr>
        <w:spacing w:after="0" w:line="240" w:lineRule="auto"/>
      </w:pPr>
      <w:r>
        <w:separator/>
      </w:r>
    </w:p>
  </w:footnote>
  <w:footnote w:type="continuationSeparator" w:id="0">
    <w:p w14:paraId="6FD8A745" w14:textId="77777777" w:rsidR="00E02253" w:rsidRDefault="00E0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C2D9" w14:textId="77777777" w:rsidR="006205E1" w:rsidRDefault="006205E1">
    <w:pPr>
      <w:pStyle w:val="Koptekst0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2A1293" wp14:editId="611775B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e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e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hoe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hoe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hoe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kstvak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D321C" w14:textId="77777777" w:rsidR="006205E1" w:rsidRDefault="006205E1">
                            <w:pPr>
                              <w:pStyle w:val="Koptekst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2A1293" id="Groe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OJNwNOWBQAAqR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ep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hoek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hthoek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3f251d [3204]" stroked="f" strokeweight="2pt">
                  <v:path arrowok="t" o:connecttype="custom" o:connectlocs="0,0;1463040,0;1463040,1014984;638364,408101;0,0" o:connectangles="0,0,0,0,0"/>
                </v:shape>
                <v:rect id="Rechthoek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D9D321C" w14:textId="77777777" w:rsidR="006205E1" w:rsidRDefault="006205E1">
                      <w:pPr>
                        <w:pStyle w:val="Koptekst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E1"/>
    <w:rsid w:val="00065BEA"/>
    <w:rsid w:val="00153DEE"/>
    <w:rsid w:val="00154DAF"/>
    <w:rsid w:val="00260FB2"/>
    <w:rsid w:val="003806EB"/>
    <w:rsid w:val="00527DD4"/>
    <w:rsid w:val="006205E1"/>
    <w:rsid w:val="006309DD"/>
    <w:rsid w:val="00650290"/>
    <w:rsid w:val="00710AB9"/>
    <w:rsid w:val="00783D4E"/>
    <w:rsid w:val="007A67D5"/>
    <w:rsid w:val="007C5410"/>
    <w:rsid w:val="0086094D"/>
    <w:rsid w:val="009125C7"/>
    <w:rsid w:val="00972D0D"/>
    <w:rsid w:val="00A32B64"/>
    <w:rsid w:val="00AD4C8F"/>
    <w:rsid w:val="00B90D05"/>
    <w:rsid w:val="00BC3546"/>
    <w:rsid w:val="00C84211"/>
    <w:rsid w:val="00CB421F"/>
    <w:rsid w:val="00CD2A3A"/>
    <w:rsid w:val="00D02EA9"/>
    <w:rsid w:val="00D16841"/>
    <w:rsid w:val="00E02253"/>
    <w:rsid w:val="00E96ADC"/>
    <w:rsid w:val="00EB1781"/>
    <w:rsid w:val="00F94610"/>
    <w:rsid w:val="00F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C326"/>
  <w15:chartTrackingRefBased/>
  <w15:docId w15:val="{CEFFF003-3574-4281-BF2E-4BC5C93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nl-N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125C7"/>
  </w:style>
  <w:style w:type="paragraph" w:styleId="Kop1">
    <w:name w:val="heading 1"/>
    <w:basedOn w:val="Standaard"/>
    <w:next w:val="Standaard"/>
    <w:link w:val="Kop1Char"/>
    <w:uiPriority w:val="9"/>
    <w:qFormat/>
    <w:rsid w:val="00912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2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2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12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12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12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12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12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12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1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kop20">
    <w:name w:val="kop 2"/>
    <w:basedOn w:val="Standaard"/>
    <w:next w:val="Standaard"/>
    <w:link w:val="Tekenkop2"/>
    <w:uiPriority w:val="1"/>
    <w:unhideWhenUsed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kop30">
    <w:name w:val="kop 3"/>
    <w:basedOn w:val="Standaard"/>
    <w:next w:val="Standaard"/>
    <w:link w:val="Tekenkop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kop40">
    <w:name w:val="kop 4"/>
    <w:basedOn w:val="Standaard"/>
    <w:next w:val="Standaard"/>
    <w:link w:val="Tekenkop4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kop50">
    <w:name w:val="kop 5"/>
    <w:basedOn w:val="Standaard"/>
    <w:next w:val="Standaard"/>
    <w:link w:val="Tekenkop5"/>
    <w:uiPriority w:val="9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kop60">
    <w:name w:val="kop 6"/>
    <w:basedOn w:val="Standaard"/>
    <w:next w:val="Standaard"/>
    <w:link w:val="Tekenkop6"/>
    <w:uiPriority w:val="9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pPr>
      <w:spacing w:after="0"/>
      <w:jc w:val="center"/>
    </w:pPr>
  </w:style>
  <w:style w:type="character" w:customStyle="1" w:styleId="Tekenkop1">
    <w:name w:val="Teken kop 1"/>
    <w:basedOn w:val="Standaardalinea-lettertype"/>
    <w:link w:val="kop10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ekenkop3">
    <w:name w:val="Teken kop 3"/>
    <w:basedOn w:val="Standaardalinea-lettertype"/>
    <w:link w:val="kop30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ekenkop4">
    <w:name w:val="Teken kop 4"/>
    <w:basedOn w:val="Standaardalinea-lettertype"/>
    <w:link w:val="kop40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ekenkop5">
    <w:name w:val="Teken kop 5"/>
    <w:basedOn w:val="Standaardalinea-lettertype"/>
    <w:link w:val="kop50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ekenkop6">
    <w:name w:val="Teken kop 6"/>
    <w:basedOn w:val="Standaardalinea-lettertype"/>
    <w:link w:val="kop60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Lijstopsommingsteken">
    <w:name w:val="Lijstopsommingsteken"/>
    <w:basedOn w:val="Standaard"/>
    <w:uiPriority w:val="1"/>
    <w:unhideWhenUsed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9125C7"/>
    <w:pPr>
      <w:pBdr>
        <w:top w:val="single" w:sz="6" w:space="8" w:color="CD532D" w:themeColor="accent3"/>
        <w:bottom w:val="single" w:sz="6" w:space="8" w:color="CD532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9125C7"/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paragraph" w:customStyle="1" w:styleId="Subtitel">
    <w:name w:val="Subtitel"/>
    <w:basedOn w:val="Standaard"/>
    <w:next w:val="Standaard"/>
    <w:link w:val="Tekensubtitel"/>
    <w:uiPriority w:val="11"/>
    <w:unhideWhenUsed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ekensubtitel">
    <w:name w:val="Teken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9125C7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9125C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rsid w:val="009125C7"/>
    <w:pPr>
      <w:spacing w:before="160"/>
      <w:ind w:left="720" w:right="720"/>
      <w:jc w:val="center"/>
    </w:pPr>
    <w:rPr>
      <w:i/>
      <w:iCs/>
      <w:color w:val="993D21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125C7"/>
    <w:rPr>
      <w:i/>
      <w:iCs/>
      <w:color w:val="993D21" w:themeColor="accent3" w:themeShade="BF"/>
      <w:sz w:val="24"/>
      <w:szCs w:val="24"/>
    </w:rPr>
  </w:style>
  <w:style w:type="paragraph" w:customStyle="1" w:styleId="Kopinhoudsopgave">
    <w:name w:val="Kop inhoudsopgave"/>
    <w:basedOn w:val="kop10"/>
    <w:next w:val="Standaard"/>
    <w:uiPriority w:val="39"/>
    <w:unhideWhenUsed/>
    <w:pPr>
      <w:spacing w:before="0"/>
      <w:outlineLvl w:val="9"/>
    </w:pPr>
  </w:style>
  <w:style w:type="paragraph" w:customStyle="1" w:styleId="voettekst">
    <w:name w:val="voettekst"/>
    <w:basedOn w:val="Standaard"/>
    <w:link w:val="Tekenvoettekst"/>
    <w:uiPriority w:val="99"/>
    <w:unhideWhenUsed/>
    <w:pPr>
      <w:spacing w:after="0" w:line="240" w:lineRule="auto"/>
      <w:jc w:val="right"/>
    </w:pPr>
    <w:rPr>
      <w:caps/>
      <w:sz w:val="16"/>
      <w:szCs w:val="16"/>
    </w:rPr>
  </w:style>
  <w:style w:type="character" w:customStyle="1" w:styleId="Tekenvoettekst">
    <w:name w:val="Teken voettekst"/>
    <w:basedOn w:val="Standaardalinea-lettertype"/>
    <w:link w:val="voettekst"/>
    <w:uiPriority w:val="99"/>
    <w:rPr>
      <w:caps/>
      <w:sz w:val="16"/>
      <w:szCs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koptekst"/>
    <w:uiPriority w:val="99"/>
    <w:unhideWhenUsed/>
    <w:pPr>
      <w:spacing w:after="0" w:line="240" w:lineRule="auto"/>
    </w:pPr>
  </w:style>
  <w:style w:type="character" w:customStyle="1" w:styleId="Tekenkoptekst">
    <w:name w:val="Teken koptekst"/>
    <w:basedOn w:val="Standaardalinea-lettertype"/>
    <w:link w:val="koptekst"/>
    <w:uiPriority w:val="99"/>
  </w:style>
  <w:style w:type="paragraph" w:customStyle="1" w:styleId="Normaleinspringing">
    <w:name w:val="Normale inspringing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apporttabel">
    <w:name w:val="Rapporttabel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205E1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9125C7"/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12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12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912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912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rsid w:val="00912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12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12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125C7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12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125C7"/>
    <w:pPr>
      <w:numPr>
        <w:ilvl w:val="1"/>
      </w:numPr>
      <w:jc w:val="center"/>
    </w:pPr>
    <w:rPr>
      <w:color w:val="4D322D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125C7"/>
    <w:rPr>
      <w:color w:val="4D322D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9125C7"/>
    <w:rPr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12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125C7"/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9125C7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9125C7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912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9125C7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9125C7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25C7"/>
    <w:pPr>
      <w:outlineLvl w:val="9"/>
    </w:pPr>
  </w:style>
  <w:style w:type="paragraph" w:styleId="Koptekst0">
    <w:name w:val="header"/>
    <w:basedOn w:val="Standaard"/>
    <w:link w:val="KoptekstChar"/>
    <w:uiPriority w:val="99"/>
    <w:unhideWhenUsed/>
    <w:rsid w:val="0062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6205E1"/>
  </w:style>
  <w:style w:type="paragraph" w:styleId="Voettekst0">
    <w:name w:val="footer"/>
    <w:basedOn w:val="Standaard"/>
    <w:link w:val="VoettekstChar"/>
    <w:uiPriority w:val="99"/>
    <w:unhideWhenUsed/>
    <w:rsid w:val="00620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6205E1"/>
  </w:style>
  <w:style w:type="paragraph" w:styleId="Inhopg2">
    <w:name w:val="toc 2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jc w:val="center"/>
    </w:pPr>
    <w:rPr>
      <w:b/>
      <w:bCs/>
      <w:i/>
      <w:iCs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210"/>
      <w:jc w:val="center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420"/>
      <w:jc w:val="center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630"/>
      <w:jc w:val="center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840"/>
      <w:jc w:val="center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050"/>
      <w:jc w:val="center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260"/>
      <w:jc w:val="center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6205E1"/>
    <w:pPr>
      <w:pBdr>
        <w:between w:val="double" w:sz="6" w:space="0" w:color="auto"/>
      </w:pBdr>
      <w:spacing w:before="120" w:after="120"/>
      <w:ind w:left="1470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l.wikipedia.org/wiki/Bestand:WLANL_-_Quistnix!_-_NAI_Huis_Sonneveld_-_Telefoon_Ericsson_PTT_NORM_51.jpg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vi_\AppData\Roaming\Microsoft\Templates\Studieverslag%20met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BAAAE08EED4345B8280EDA0DB91B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4E0E-25DE-41FE-936A-191C1EFBFE6B}"/>
      </w:docPartPr>
      <w:docPartBody>
        <w:p w:rsidR="004A1760" w:rsidRDefault="00E17A5F" w:rsidP="00E17A5F">
          <w:pPr>
            <w:pStyle w:val="C8BAAAE08EED4345B8280EDA0DB91B6A"/>
          </w:pPr>
          <w:r>
            <w:rPr>
              <w:caps/>
              <w:color w:val="FFFFFF" w:themeColor="background1"/>
              <w:sz w:val="18"/>
              <w:szCs w:val="18"/>
            </w:rPr>
            <w:t>[Titel van document]</w:t>
          </w:r>
        </w:p>
      </w:docPartBody>
    </w:docPart>
    <w:docPart>
      <w:docPartPr>
        <w:name w:val="398CEEE857814ED9AC2F39BD5824B2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302C0F-05C2-42D6-909C-B513385D71D6}"/>
      </w:docPartPr>
      <w:docPartBody>
        <w:p w:rsidR="004A1760" w:rsidRDefault="00E17A5F" w:rsidP="00E17A5F">
          <w:pPr>
            <w:pStyle w:val="398CEEE857814ED9AC2F39BD5824B2A2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5F"/>
    <w:rsid w:val="001C271D"/>
    <w:rsid w:val="004A1760"/>
    <w:rsid w:val="00776CF5"/>
    <w:rsid w:val="00E1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paragraph" w:customStyle="1" w:styleId="kop2">
    <w:name w:val="kop 2"/>
    <w:basedOn w:val="Standaard"/>
    <w:next w:val="Standaard"/>
    <w:link w:val="Tekenkop2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customStyle="1" w:styleId="Tekenkop1">
    <w:name w:val="Teken kop 1"/>
    <w:basedOn w:val="Standaardalinea-lettertype"/>
    <w:link w:val="kop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</w:rPr>
  </w:style>
  <w:style w:type="paragraph" w:customStyle="1" w:styleId="DDF0965ED2AB467F980B3CBD2BA1713B">
    <w:name w:val="DDF0965ED2AB467F980B3CBD2BA1713B"/>
  </w:style>
  <w:style w:type="paragraph" w:customStyle="1" w:styleId="C885172840D643DE825C6CA61051BD50">
    <w:name w:val="C885172840D643DE825C6CA61051BD50"/>
  </w:style>
  <w:style w:type="paragraph" w:customStyle="1" w:styleId="1ED85DA3C1D64393BBB29BA9E78D75D7">
    <w:name w:val="1ED85DA3C1D64393BBB29BA9E78D75D7"/>
  </w:style>
  <w:style w:type="paragraph" w:customStyle="1" w:styleId="7A9EF083EE0A40709421A588D8F52803">
    <w:name w:val="7A9EF083EE0A40709421A588D8F52803"/>
  </w:style>
  <w:style w:type="character" w:styleId="Tekstvantijdelijkeaanduiding">
    <w:name w:val="Placeholder Text"/>
    <w:basedOn w:val="Standaardalinea-lettertype"/>
    <w:uiPriority w:val="99"/>
    <w:semiHidden/>
    <w:rsid w:val="00E17A5F"/>
    <w:rPr>
      <w:color w:val="808080"/>
    </w:rPr>
  </w:style>
  <w:style w:type="paragraph" w:customStyle="1" w:styleId="0897D7967F884553B320E9A537272605">
    <w:name w:val="0897D7967F884553B320E9A537272605"/>
    <w:rsid w:val="00E17A5F"/>
  </w:style>
  <w:style w:type="paragraph" w:customStyle="1" w:styleId="159A7CBC8F394F32BE4D267FD1A2A397">
    <w:name w:val="159A7CBC8F394F32BE4D267FD1A2A397"/>
    <w:rsid w:val="00E17A5F"/>
  </w:style>
  <w:style w:type="paragraph" w:customStyle="1" w:styleId="B8A7EC80497341C5997057EAB26BD699">
    <w:name w:val="B8A7EC80497341C5997057EAB26BD699"/>
    <w:rsid w:val="00E17A5F"/>
  </w:style>
  <w:style w:type="paragraph" w:customStyle="1" w:styleId="5C54C6BE78114F57B1F30732E2EBFF20">
    <w:name w:val="5C54C6BE78114F57B1F30732E2EBFF20"/>
    <w:rsid w:val="00E17A5F"/>
  </w:style>
  <w:style w:type="paragraph" w:customStyle="1" w:styleId="2BB4FB787B494B08830AE867DD7104E4">
    <w:name w:val="2BB4FB787B494B08830AE867DD7104E4"/>
    <w:rsid w:val="00E17A5F"/>
  </w:style>
  <w:style w:type="paragraph" w:customStyle="1" w:styleId="C8BAAAE08EED4345B8280EDA0DB91B6A">
    <w:name w:val="C8BAAAE08EED4345B8280EDA0DB91B6A"/>
    <w:rsid w:val="00E17A5F"/>
  </w:style>
  <w:style w:type="paragraph" w:customStyle="1" w:styleId="398CEEE857814ED9AC2F39BD5824B2A2">
    <w:name w:val="398CEEE857814ED9AC2F39BD5824B2A2"/>
    <w:rsid w:val="00E17A5F"/>
  </w:style>
  <w:style w:type="paragraph" w:customStyle="1" w:styleId="1C7BB75D9FCF421E83BC245CC462ECEF">
    <w:name w:val="1C7BB75D9FCF421E83BC245CC462ECEF"/>
    <w:rsid w:val="00E17A5F"/>
  </w:style>
  <w:style w:type="paragraph" w:customStyle="1" w:styleId="6B8EA0F953C34B8ABDAA86B506DD7ECE">
    <w:name w:val="6B8EA0F953C34B8ABDAA86B506DD7ECE"/>
    <w:rsid w:val="00E17A5F"/>
  </w:style>
  <w:style w:type="paragraph" w:customStyle="1" w:styleId="960E77AE32864F39A19160EC1514C740">
    <w:name w:val="960E77AE32864F39A19160EC1514C740"/>
    <w:rsid w:val="00E17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D2833-3D95-4594-AAF5-16B8945EC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B3D11-8422-468E-A88C-A244048B8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Studieverslag met foto.dotx</Template>
  <TotalTime>61</TotalTime>
  <Pages>5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Ompa telefoons</dc:title>
  <dc:subject>Project 6</dc:subject>
  <dc:creator>Team Bambi</dc:creator>
  <cp:keywords>PICT4V1A</cp:keywords>
  <cp:lastModifiedBy>Zandbergen, Levi</cp:lastModifiedBy>
  <cp:revision>22</cp:revision>
  <dcterms:created xsi:type="dcterms:W3CDTF">2018-05-16T07:12:00Z</dcterms:created>
  <dcterms:modified xsi:type="dcterms:W3CDTF">2018-05-16T09:28:00Z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